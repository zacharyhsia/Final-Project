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-1591544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C695C7" w14:textId="51C3689F" w:rsidR="006F4BD0" w:rsidRDefault="006F4BD0">
          <w:pPr>
            <w:pStyle w:val="TOCHeading"/>
          </w:pPr>
          <w:r>
            <w:t>Table of Contents</w:t>
          </w:r>
        </w:p>
        <w:p w14:paraId="69F0A1D1" w14:textId="77777777" w:rsidR="008C4B38" w:rsidRDefault="006F4B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4797847" w:history="1">
            <w:r w:rsidR="008C4B38" w:rsidRPr="000E3CD4">
              <w:rPr>
                <w:rStyle w:val="Hyperlink"/>
                <w:noProof/>
                <w:lang w:eastAsia="zh-CN"/>
              </w:rPr>
              <w:t>1.</w:t>
            </w:r>
            <w:r w:rsidR="008C4B38">
              <w:rPr>
                <w:rFonts w:asciiTheme="minorHAnsi" w:hAnsiTheme="minorHAnsi"/>
                <w:b w:val="0"/>
                <w:bCs w:val="0"/>
                <w:noProof/>
                <w:color w:val="auto"/>
                <w:lang w:eastAsia="zh-CN"/>
              </w:rPr>
              <w:tab/>
            </w:r>
            <w:r w:rsidR="008C4B38" w:rsidRPr="000E3CD4">
              <w:rPr>
                <w:rStyle w:val="Hyperlink"/>
                <w:noProof/>
              </w:rPr>
              <w:t>Introduction</w:t>
            </w:r>
            <w:r w:rsidR="008C4B38">
              <w:rPr>
                <w:noProof/>
                <w:webHidden/>
              </w:rPr>
              <w:tab/>
            </w:r>
            <w:r w:rsidR="008C4B38">
              <w:rPr>
                <w:noProof/>
                <w:webHidden/>
              </w:rPr>
              <w:fldChar w:fldCharType="begin"/>
            </w:r>
            <w:r w:rsidR="008C4B38">
              <w:rPr>
                <w:noProof/>
                <w:webHidden/>
              </w:rPr>
              <w:instrText xml:space="preserve"> PAGEREF _Toc474797847 \h </w:instrText>
            </w:r>
            <w:r w:rsidR="008C4B38">
              <w:rPr>
                <w:noProof/>
                <w:webHidden/>
              </w:rPr>
            </w:r>
            <w:r w:rsidR="008C4B38">
              <w:rPr>
                <w:noProof/>
                <w:webHidden/>
              </w:rPr>
              <w:fldChar w:fldCharType="separate"/>
            </w:r>
            <w:r w:rsidR="008C4B38">
              <w:rPr>
                <w:noProof/>
                <w:webHidden/>
              </w:rPr>
              <w:t>2</w:t>
            </w:r>
            <w:r w:rsidR="008C4B38">
              <w:rPr>
                <w:noProof/>
                <w:webHidden/>
              </w:rPr>
              <w:fldChar w:fldCharType="end"/>
            </w:r>
          </w:hyperlink>
        </w:p>
        <w:p w14:paraId="4F7CBA26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48" w:history="1">
            <w:r w:rsidRPr="000E3CD4">
              <w:rPr>
                <w:rStyle w:val="Hyperlink"/>
                <w:noProof/>
              </w:rPr>
              <w:t>A.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1ADE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49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B965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0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568C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51" w:history="1">
            <w:r w:rsidRPr="000E3CD4">
              <w:rPr>
                <w:rStyle w:val="Hyperlink"/>
                <w:noProof/>
              </w:rPr>
              <w:t>B.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Web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0045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2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Web 1.0 &amp;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0E84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3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Mobile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A151" w14:textId="77777777" w:rsidR="008C4B38" w:rsidRDefault="008C4B38">
          <w:pPr>
            <w:pStyle w:val="TOC3"/>
            <w:tabs>
              <w:tab w:val="left" w:pos="88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4" w:history="1">
            <w:r w:rsidRPr="000E3CD4">
              <w:rPr>
                <w:rStyle w:val="Hyperlink"/>
                <w:noProof/>
              </w:rPr>
              <w:t>iii.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Pros. &amp; Cons.  of web based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5F38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55" w:history="1">
            <w:r w:rsidRPr="000E3CD4">
              <w:rPr>
                <w:rStyle w:val="Hyperlink"/>
                <w:noProof/>
              </w:rPr>
              <w:t>C.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Web-based app architectures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A30F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6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Lamp (linux + apache + mysql +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6DBC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7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Nodejs +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A5BA" w14:textId="77777777" w:rsidR="008C4B38" w:rsidRDefault="008C4B38">
          <w:pPr>
            <w:pStyle w:val="TOC3"/>
            <w:tabs>
              <w:tab w:val="left" w:pos="88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58" w:history="1">
            <w:r w:rsidRPr="000E3CD4">
              <w:rPr>
                <w:rStyle w:val="Hyperlink"/>
                <w:noProof/>
              </w:rPr>
              <w:t>iii.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Why the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C801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59" w:history="1">
            <w:r w:rsidRPr="000E3CD4">
              <w:rPr>
                <w:rStyle w:val="Hyperlink"/>
                <w:noProof/>
              </w:rPr>
              <w:t>D.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Hotel online service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BCBB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60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Why online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4134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61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Customer need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37B1" w14:textId="77777777" w:rsidR="008C4B38" w:rsidRDefault="008C4B38">
          <w:pPr>
            <w:pStyle w:val="TOC3"/>
            <w:tabs>
              <w:tab w:val="left" w:pos="88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62" w:history="1">
            <w:r w:rsidRPr="000E3CD4">
              <w:rPr>
                <w:rStyle w:val="Hyperlink"/>
                <w:noProof/>
              </w:rPr>
              <w:t>iii.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45F0" w14:textId="77777777" w:rsidR="008C4B38" w:rsidRDefault="008C4B3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zh-CN"/>
            </w:rPr>
          </w:pPr>
          <w:hyperlink w:anchor="_Toc474797863" w:history="1">
            <w:r w:rsidRPr="000E3CD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CA5A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64" w:history="1">
            <w:r w:rsidRPr="000E3CD4">
              <w:rPr>
                <w:rStyle w:val="Hyperlink"/>
                <w:noProof/>
              </w:rPr>
              <w:t>A.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Service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A116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65" w:history="1">
            <w:r w:rsidRPr="000E3CD4">
              <w:rPr>
                <w:rStyle w:val="Hyperlink"/>
                <w:noProof/>
              </w:rPr>
              <w:t>B.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Service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79EC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66" w:history="1">
            <w:r w:rsidRPr="000E3CD4">
              <w:rPr>
                <w:rStyle w:val="Hyperlink"/>
                <w:noProof/>
              </w:rPr>
              <w:t>C.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Other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1DAA" w14:textId="77777777" w:rsidR="008C4B38" w:rsidRDefault="008C4B3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zh-CN"/>
            </w:rPr>
          </w:pPr>
          <w:hyperlink w:anchor="_Toc474797867" w:history="1">
            <w:r w:rsidRPr="000E3CD4">
              <w:rPr>
                <w:rStyle w:val="Hyperlink"/>
                <w:noProof/>
                <w:lang w:eastAsia="zh-CN"/>
              </w:rPr>
              <w:t>3.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Front-end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CED0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68" w:history="1">
            <w:r w:rsidRPr="000E3CD4">
              <w:rPr>
                <w:rStyle w:val="Hyperlink"/>
                <w:noProof/>
                <w:lang w:eastAsia="zh-CN"/>
              </w:rPr>
              <w:t>A.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Overall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C30C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69" w:history="1">
            <w:r w:rsidRPr="000E3CD4">
              <w:rPr>
                <w:rStyle w:val="Hyperlink"/>
                <w:noProof/>
                <w:lang w:eastAsia="zh-CN"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Color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9A1F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0" w:history="1">
            <w:r w:rsidRPr="000E3CD4">
              <w:rPr>
                <w:rStyle w:val="Hyperlink"/>
                <w:noProof/>
                <w:lang w:eastAsia="zh-CN"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6D5B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71" w:history="1">
            <w:r w:rsidRPr="000E3CD4">
              <w:rPr>
                <w:rStyle w:val="Hyperlink"/>
                <w:noProof/>
                <w:lang w:eastAsia="zh-CN"/>
              </w:rPr>
              <w:t>B.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0A96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2" w:history="1">
            <w:r w:rsidRPr="000E3CD4">
              <w:rPr>
                <w:rStyle w:val="Hyperlink"/>
                <w:noProof/>
                <w:lang w:eastAsia="zh-CN"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Third-party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DDC1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3" w:history="1">
            <w:r w:rsidRPr="000E3CD4">
              <w:rPr>
                <w:rStyle w:val="Hyperlink"/>
                <w:rFonts w:ascii="Symbol" w:hAnsi="Symbol"/>
                <w:noProof/>
                <w:lang w:eastAsia="zh-CN"/>
              </w:rPr>
              <w:t>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16F8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4" w:history="1">
            <w:r w:rsidRPr="000E3CD4">
              <w:rPr>
                <w:rStyle w:val="Hyperlink"/>
                <w:rFonts w:ascii="Symbol" w:hAnsi="Symbol"/>
                <w:noProof/>
                <w:lang w:eastAsia="zh-CN"/>
              </w:rPr>
              <w:t>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0A79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5" w:history="1">
            <w:r w:rsidRPr="000E3CD4">
              <w:rPr>
                <w:rStyle w:val="Hyperlink"/>
                <w:rFonts w:ascii="Symbol" w:hAnsi="Symbol"/>
                <w:noProof/>
                <w:lang w:eastAsia="zh-CN"/>
              </w:rPr>
              <w:t>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Google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B0C1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6" w:history="1">
            <w:r w:rsidRPr="000E3CD4">
              <w:rPr>
                <w:rStyle w:val="Hyperlink"/>
                <w:noProof/>
                <w:lang w:eastAsia="zh-CN"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Self-developed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AC10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77" w:history="1">
            <w:r w:rsidRPr="000E3CD4">
              <w:rPr>
                <w:rStyle w:val="Hyperlink"/>
                <w:noProof/>
                <w:lang w:eastAsia="zh-CN"/>
              </w:rPr>
              <w:t>C.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B462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8" w:history="1">
            <w:r w:rsidRPr="000E3CD4">
              <w:rPr>
                <w:rStyle w:val="Hyperlink"/>
                <w:noProof/>
                <w:lang w:eastAsia="zh-CN"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Widgets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F3E3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79" w:history="1">
            <w:r w:rsidRPr="000E3CD4">
              <w:rPr>
                <w:rStyle w:val="Hyperlink"/>
                <w:noProof/>
                <w:lang w:eastAsia="zh-CN"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0E99" w14:textId="77777777" w:rsidR="008C4B38" w:rsidRDefault="008C4B3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zh-CN"/>
            </w:rPr>
          </w:pPr>
          <w:hyperlink w:anchor="_Toc474797880" w:history="1">
            <w:r w:rsidRPr="000E3CD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Server-end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FA33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81" w:history="1">
            <w:r w:rsidRPr="000E3CD4">
              <w:rPr>
                <w:rStyle w:val="Hyperlink"/>
                <w:noProof/>
              </w:rPr>
              <w:t>A.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2F40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82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Introduction of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70FB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83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HTTP requirements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3902" w14:textId="77777777" w:rsidR="008C4B38" w:rsidRDefault="008C4B38">
          <w:pPr>
            <w:pStyle w:val="TOC3"/>
            <w:tabs>
              <w:tab w:val="left" w:pos="88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84" w:history="1">
            <w:r w:rsidRPr="000E3CD4">
              <w:rPr>
                <w:rStyle w:val="Hyperlink"/>
                <w:noProof/>
              </w:rPr>
              <w:t>iii.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Services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C3E3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85" w:history="1">
            <w:r w:rsidRPr="000E3CD4">
              <w:rPr>
                <w:rStyle w:val="Hyperlink"/>
                <w:noProof/>
              </w:rPr>
              <w:t>B.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C437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86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Introduction of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4946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87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Data field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CD5B" w14:textId="77777777" w:rsidR="008C4B38" w:rsidRDefault="008C4B38">
          <w:pPr>
            <w:pStyle w:val="TOC3"/>
            <w:tabs>
              <w:tab w:val="left" w:pos="88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88" w:history="1">
            <w:r w:rsidRPr="000E3CD4">
              <w:rPr>
                <w:rStyle w:val="Hyperlink"/>
                <w:noProof/>
              </w:rPr>
              <w:t>iii.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Connection to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0E7A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89" w:history="1">
            <w:r w:rsidRPr="000E3CD4">
              <w:rPr>
                <w:rStyle w:val="Hyperlink"/>
                <w:noProof/>
              </w:rPr>
              <w:t>C.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Tests on server-end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1FCE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90" w:history="1">
            <w:r w:rsidRPr="000E3CD4">
              <w:rPr>
                <w:rStyle w:val="Hyperlink"/>
                <w:noProof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1899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91" w:history="1">
            <w:r w:rsidRPr="000E3CD4">
              <w:rPr>
                <w:rStyle w:val="Hyperlink"/>
                <w:noProof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7BAC" w14:textId="77777777" w:rsidR="008C4B38" w:rsidRDefault="008C4B38">
          <w:pPr>
            <w:pStyle w:val="TOC3"/>
            <w:tabs>
              <w:tab w:val="left" w:pos="88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92" w:history="1">
            <w:r w:rsidRPr="000E3CD4">
              <w:rPr>
                <w:rStyle w:val="Hyperlink"/>
                <w:noProof/>
              </w:rPr>
              <w:t>iii.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6A60" w14:textId="77777777" w:rsidR="008C4B38" w:rsidRDefault="008C4B3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zh-CN"/>
            </w:rPr>
          </w:pPr>
          <w:hyperlink w:anchor="_Toc474797893" w:history="1">
            <w:r w:rsidRPr="000E3CD4">
              <w:rPr>
                <w:rStyle w:val="Hyperlink"/>
                <w:noProof/>
                <w:lang w:eastAsia="zh-CN"/>
              </w:rPr>
              <w:t>5.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A623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94" w:history="1">
            <w:r w:rsidRPr="000E3CD4">
              <w:rPr>
                <w:rStyle w:val="Hyperlink"/>
                <w:noProof/>
                <w:lang w:eastAsia="zh-CN"/>
              </w:rPr>
              <w:t>A.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Experiment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6E93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95" w:history="1">
            <w:r w:rsidRPr="000E3CD4">
              <w:rPr>
                <w:rStyle w:val="Hyperlink"/>
                <w:noProof/>
                <w:lang w:eastAsia="zh-CN"/>
              </w:rPr>
              <w:t>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Functionalities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B96C" w14:textId="77777777" w:rsidR="008C4B38" w:rsidRDefault="008C4B38">
          <w:pPr>
            <w:pStyle w:val="TOC3"/>
            <w:tabs>
              <w:tab w:val="left" w:pos="660"/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eastAsia="zh-CN"/>
            </w:rPr>
          </w:pPr>
          <w:hyperlink w:anchor="_Toc474797896" w:history="1">
            <w:r w:rsidRPr="000E3CD4">
              <w:rPr>
                <w:rStyle w:val="Hyperlink"/>
                <w:noProof/>
                <w:lang w:eastAsia="zh-CN"/>
              </w:rPr>
              <w:t>ii.</w:t>
            </w:r>
            <w:r>
              <w:rPr>
                <w:i w:val="0"/>
                <w:iCs w:val="0"/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User experience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2AAA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97" w:history="1">
            <w:r w:rsidRPr="000E3CD4">
              <w:rPr>
                <w:rStyle w:val="Hyperlink"/>
                <w:noProof/>
                <w:lang w:eastAsia="zh-CN"/>
              </w:rPr>
              <w:t>B.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Evaluation by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B211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898" w:history="1">
            <w:r w:rsidRPr="000E3CD4">
              <w:rPr>
                <w:rStyle w:val="Hyperlink"/>
                <w:noProof/>
                <w:lang w:eastAsia="zh-CN"/>
              </w:rPr>
              <w:t>C.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2F1C" w14:textId="77777777" w:rsidR="008C4B38" w:rsidRDefault="008C4B3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eastAsia="zh-CN"/>
            </w:rPr>
          </w:pPr>
          <w:hyperlink w:anchor="_Toc474797899" w:history="1">
            <w:r w:rsidRPr="000E3CD4">
              <w:rPr>
                <w:rStyle w:val="Hyperlink"/>
                <w:noProof/>
                <w:lang w:eastAsia="zh-CN"/>
              </w:rPr>
              <w:t>6.</w:t>
            </w:r>
            <w:r>
              <w:rPr>
                <w:rFonts w:asciiTheme="minorHAnsi" w:hAnsiTheme="minorHAnsi"/>
                <w:b w:val="0"/>
                <w:bCs w:val="0"/>
                <w:noProof/>
                <w:color w:val="auto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259C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900" w:history="1">
            <w:r w:rsidRPr="000E3CD4">
              <w:rPr>
                <w:rStyle w:val="Hyperlink"/>
                <w:noProof/>
                <w:lang w:eastAsia="zh-CN"/>
              </w:rPr>
              <w:t>A.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7C62" w14:textId="77777777" w:rsidR="008C4B38" w:rsidRDefault="008C4B38">
          <w:pPr>
            <w:pStyle w:val="TOC2"/>
            <w:tabs>
              <w:tab w:val="left" w:pos="440"/>
              <w:tab w:val="right" w:leader="dot" w:pos="8630"/>
            </w:tabs>
            <w:rPr>
              <w:noProof/>
              <w:color w:val="auto"/>
              <w:sz w:val="24"/>
              <w:szCs w:val="24"/>
              <w:lang w:eastAsia="zh-CN"/>
            </w:rPr>
          </w:pPr>
          <w:hyperlink w:anchor="_Toc474797901" w:history="1">
            <w:r w:rsidRPr="000E3CD4">
              <w:rPr>
                <w:rStyle w:val="Hyperlink"/>
                <w:noProof/>
                <w:lang w:eastAsia="zh-CN"/>
              </w:rPr>
              <w:t>B.</w:t>
            </w:r>
            <w:r>
              <w:rPr>
                <w:noProof/>
                <w:color w:val="auto"/>
                <w:sz w:val="24"/>
                <w:szCs w:val="24"/>
                <w:lang w:eastAsia="zh-CN"/>
              </w:rPr>
              <w:tab/>
            </w:r>
            <w:r w:rsidRPr="000E3CD4">
              <w:rPr>
                <w:rStyle w:val="Hyperlink"/>
                <w:noProof/>
                <w:lang w:eastAsia="zh-CN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DAFF" w14:textId="72B62C03" w:rsidR="006F4BD0" w:rsidRDefault="006F4BD0">
          <w:r>
            <w:rPr>
              <w:b/>
              <w:bCs/>
              <w:noProof/>
            </w:rPr>
            <w:fldChar w:fldCharType="end"/>
          </w:r>
        </w:p>
      </w:sdtContent>
    </w:sdt>
    <w:p w14:paraId="5F3D1C8C" w14:textId="17B2414A" w:rsidR="007E752B" w:rsidRPr="007E752B" w:rsidRDefault="007E752B" w:rsidP="009968D9">
      <w:pPr>
        <w:pStyle w:val="Date"/>
      </w:pPr>
    </w:p>
    <w:p w14:paraId="7506ADB4" w14:textId="229FA89F" w:rsidR="00B517F6" w:rsidRDefault="008D134A" w:rsidP="00EE7BD2">
      <w:pPr>
        <w:pStyle w:val="Heading1"/>
        <w:rPr>
          <w:lang w:eastAsia="zh-CN"/>
        </w:rPr>
      </w:pPr>
      <w:bookmarkStart w:id="0" w:name="_Toc474797847"/>
      <w:r>
        <w:rPr>
          <w:caps w:val="0"/>
        </w:rPr>
        <w:t>Introduction</w:t>
      </w:r>
      <w:bookmarkEnd w:id="0"/>
    </w:p>
    <w:p w14:paraId="1C42D97D" w14:textId="77777777" w:rsidR="00B517F6" w:rsidRDefault="0030206E" w:rsidP="00EE7BD2">
      <w:pPr>
        <w:pStyle w:val="Heading2"/>
      </w:pPr>
      <w:bookmarkStart w:id="1" w:name="_Toc474796001"/>
      <w:bookmarkStart w:id="2" w:name="_Toc474797848"/>
      <w:r>
        <w:rPr>
          <w:rFonts w:hint="eastAsia"/>
          <w:lang w:eastAsia="zh-CN"/>
        </w:rPr>
        <w:t>Background</w:t>
      </w:r>
      <w:bookmarkEnd w:id="1"/>
      <w:bookmarkEnd w:id="2"/>
    </w:p>
    <w:p w14:paraId="2E975D49" w14:textId="315C0500" w:rsidR="00E77196" w:rsidRDefault="00E77196" w:rsidP="00EE7BD2">
      <w:pPr>
        <w:pStyle w:val="Heading3"/>
      </w:pPr>
      <w:bookmarkStart w:id="3" w:name="_Toc474796002"/>
      <w:bookmarkStart w:id="4" w:name="_Toc474797849"/>
      <w:r>
        <w:rPr>
          <w:rFonts w:hint="eastAsia"/>
          <w:lang w:eastAsia="zh-CN"/>
        </w:rPr>
        <w:t>Motivation</w:t>
      </w:r>
      <w:bookmarkEnd w:id="3"/>
      <w:bookmarkEnd w:id="4"/>
    </w:p>
    <w:p w14:paraId="3AD2B749" w14:textId="4C294D6A" w:rsidR="00E77196" w:rsidRPr="00E77196" w:rsidRDefault="00E77196" w:rsidP="00E77196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24"/>
          <w:szCs w:val="24"/>
          <w:lang w:eastAsia="zh-CN"/>
        </w:rPr>
      </w:pPr>
      <w:r>
        <w:rPr>
          <w:rFonts w:ascii="Times" w:hAnsi="Times" w:cs="Times"/>
          <w:color w:val="000000"/>
          <w:sz w:val="21"/>
          <w:szCs w:val="21"/>
        </w:rPr>
        <w:t>Most international hotels have a room service menu in paper form, from which guests can order food and drinks, usually over a phone call. The amount of information provided about the menu items can be limited or non-existent, and ordering food over the phone in a foreign language can be difficult.</w:t>
      </w:r>
      <w:r>
        <w:rPr>
          <w:rFonts w:ascii="MS Mincho" w:eastAsia="MS Mincho" w:hAnsi="MS Mincho" w:cs="MS Mincho"/>
          <w:color w:val="000000"/>
          <w:sz w:val="21"/>
          <w:szCs w:val="21"/>
        </w:rPr>
        <w:t> </w:t>
      </w:r>
      <w:r w:rsidR="008D134A">
        <w:rPr>
          <w:rFonts w:ascii="Times" w:hAnsi="Times" w:cs="Times"/>
          <w:color w:val="000000"/>
          <w:sz w:val="21"/>
          <w:szCs w:val="21"/>
        </w:rPr>
        <w:t xml:space="preserve">big hotels usually also have a restaurant with a more extended menu where booking is required. </w:t>
      </w:r>
    </w:p>
    <w:p w14:paraId="0291E071" w14:textId="3238A273" w:rsidR="00E77196" w:rsidRDefault="00E77196" w:rsidP="00EE7BD2">
      <w:pPr>
        <w:pStyle w:val="Heading3"/>
      </w:pPr>
      <w:bookmarkStart w:id="5" w:name="_Toc474796003"/>
      <w:bookmarkStart w:id="6" w:name="_Toc474797850"/>
      <w:r>
        <w:rPr>
          <w:rFonts w:hint="eastAsia"/>
          <w:lang w:eastAsia="zh-CN"/>
        </w:rPr>
        <w:t>Aim</w:t>
      </w:r>
      <w:bookmarkEnd w:id="5"/>
      <w:bookmarkEnd w:id="6"/>
    </w:p>
    <w:p w14:paraId="34B8EA61" w14:textId="77777777" w:rsidR="00E77196" w:rsidRPr="003542CC" w:rsidRDefault="00E77196" w:rsidP="003542CC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21"/>
          <w:szCs w:val="21"/>
          <w:lang w:eastAsia="zh-CN"/>
        </w:rPr>
      </w:pPr>
      <w:r>
        <w:rPr>
          <w:rFonts w:ascii="Times" w:hAnsi="Times" w:cs="Times"/>
          <w:color w:val="000000"/>
          <w:sz w:val="21"/>
          <w:szCs w:val="21"/>
        </w:rPr>
        <w:t xml:space="preserve">The aim of this project is to develop a web based system to help with room service ordering and translation. The system should also: </w:t>
      </w:r>
    </w:p>
    <w:p w14:paraId="0513BD07" w14:textId="76F51AC6" w:rsidR="00E77196" w:rsidRPr="003542CC" w:rsidRDefault="008D134A" w:rsidP="00EE7BD2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  <w:lang w:eastAsia="zh-CN"/>
        </w:rPr>
      </w:pPr>
      <w:r w:rsidRPr="003542CC">
        <w:t>Provide recommendations based, e.g. On a selected set of ingredients by the guest;</w:t>
      </w:r>
      <w:r w:rsidR="00E77196" w:rsidRPr="003542CC">
        <w:rPr>
          <w:rFonts w:ascii="MS Mincho" w:eastAsia="MS Mincho" w:hAnsi="MS Mincho" w:cs="MS Mincho"/>
        </w:rPr>
        <w:t> </w:t>
      </w:r>
    </w:p>
    <w:p w14:paraId="386B5939" w14:textId="10BAC4B9" w:rsidR="00E77196" w:rsidRPr="003542CC" w:rsidRDefault="008D134A" w:rsidP="00EE7B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42CC">
        <w:t xml:space="preserve">Allow the user to order food to have in the restaurant at a given time; </w:t>
      </w:r>
    </w:p>
    <w:p w14:paraId="147F0C08" w14:textId="38955E00" w:rsidR="00B517F6" w:rsidRDefault="008D134A" w:rsidP="00EE7BD2">
      <w:pPr>
        <w:pStyle w:val="Heading2"/>
      </w:pPr>
      <w:bookmarkStart w:id="7" w:name="_Toc474796004"/>
      <w:bookmarkStart w:id="8" w:name="_Toc474797851"/>
      <w:r>
        <w:rPr>
          <w:lang w:eastAsia="zh-CN"/>
        </w:rPr>
        <w:t>Web application overview</w:t>
      </w:r>
      <w:bookmarkEnd w:id="7"/>
      <w:bookmarkEnd w:id="8"/>
    </w:p>
    <w:p w14:paraId="68FD551D" w14:textId="77777777" w:rsidR="00427A1F" w:rsidRDefault="00427A1F" w:rsidP="00EE7BD2">
      <w:pPr>
        <w:pStyle w:val="Heading3"/>
      </w:pPr>
      <w:bookmarkStart w:id="9" w:name="_Toc474796005"/>
      <w:bookmarkStart w:id="10" w:name="_Toc474797852"/>
      <w:r>
        <w:rPr>
          <w:rFonts w:hint="eastAsia"/>
          <w:lang w:eastAsia="zh-CN"/>
        </w:rPr>
        <w:t>Web 1.0 &amp; 2.0</w:t>
      </w:r>
      <w:bookmarkEnd w:id="9"/>
      <w:bookmarkEnd w:id="10"/>
    </w:p>
    <w:p w14:paraId="59B71AF1" w14:textId="20E431CC" w:rsidR="00427A1F" w:rsidRDefault="008D134A" w:rsidP="00EE7BD2">
      <w:pPr>
        <w:pStyle w:val="Heading3"/>
      </w:pPr>
      <w:bookmarkStart w:id="11" w:name="_Toc474796006"/>
      <w:bookmarkStart w:id="12" w:name="_Toc474797853"/>
      <w:r>
        <w:rPr>
          <w:lang w:eastAsia="zh-CN"/>
        </w:rPr>
        <w:t>Mobile applications</w:t>
      </w:r>
      <w:bookmarkEnd w:id="11"/>
      <w:bookmarkEnd w:id="12"/>
    </w:p>
    <w:p w14:paraId="60916E7C" w14:textId="3D28F887" w:rsidR="00427A1F" w:rsidRDefault="006F4BD0" w:rsidP="00EE7BD2">
      <w:pPr>
        <w:pStyle w:val="Heading3"/>
      </w:pPr>
      <w:bookmarkStart w:id="13" w:name="_Toc474796007"/>
      <w:bookmarkStart w:id="14" w:name="_Toc474797854"/>
      <w:r>
        <w:rPr>
          <w:lang w:eastAsia="zh-CN"/>
        </w:rPr>
        <w:t>Pros. &amp; Cons.  o</w:t>
      </w:r>
      <w:r w:rsidR="008D134A">
        <w:rPr>
          <w:lang w:eastAsia="zh-CN"/>
        </w:rPr>
        <w:t>f web based applications</w:t>
      </w:r>
      <w:bookmarkEnd w:id="13"/>
      <w:bookmarkEnd w:id="14"/>
    </w:p>
    <w:p w14:paraId="46486A35" w14:textId="0EB5BA07" w:rsidR="00427A1F" w:rsidRDefault="008D134A" w:rsidP="00EE7BD2">
      <w:pPr>
        <w:pStyle w:val="Heading2"/>
      </w:pPr>
      <w:bookmarkStart w:id="15" w:name="_Toc474796008"/>
      <w:bookmarkStart w:id="16" w:name="_Toc474797855"/>
      <w:r>
        <w:rPr>
          <w:lang w:eastAsia="zh-CN"/>
        </w:rPr>
        <w:lastRenderedPageBreak/>
        <w:t>Web-based app architectures overview</w:t>
      </w:r>
      <w:bookmarkEnd w:id="15"/>
      <w:bookmarkEnd w:id="16"/>
    </w:p>
    <w:p w14:paraId="410BB857" w14:textId="09D0DF26" w:rsidR="00427A1F" w:rsidRDefault="008D134A" w:rsidP="00EE7BD2">
      <w:pPr>
        <w:pStyle w:val="Heading3"/>
      </w:pPr>
      <w:bookmarkStart w:id="17" w:name="_Toc474796009"/>
      <w:bookmarkStart w:id="18" w:name="_Toc474797856"/>
      <w:r>
        <w:rPr>
          <w:lang w:eastAsia="zh-CN"/>
        </w:rPr>
        <w:t>Lamp</w:t>
      </w:r>
      <w:r w:rsidR="00E77196">
        <w:rPr>
          <w:rFonts w:hint="eastAsia"/>
          <w:lang w:eastAsia="zh-CN"/>
        </w:rPr>
        <w:t xml:space="preserve"> (</w:t>
      </w:r>
      <w:r w:rsidRPr="00E77196">
        <w:rPr>
          <w:lang w:eastAsia="zh-CN"/>
        </w:rPr>
        <w:t>linux + apache + mysql + php</w:t>
      </w:r>
      <w:r w:rsidR="00E77196">
        <w:rPr>
          <w:rFonts w:hint="eastAsia"/>
          <w:lang w:eastAsia="zh-CN"/>
        </w:rPr>
        <w:t>)</w:t>
      </w:r>
      <w:bookmarkEnd w:id="17"/>
      <w:bookmarkEnd w:id="18"/>
    </w:p>
    <w:p w14:paraId="79ABCA6D" w14:textId="0F38036F" w:rsidR="00427A1F" w:rsidRDefault="008D134A" w:rsidP="00EE7BD2">
      <w:pPr>
        <w:pStyle w:val="Heading3"/>
      </w:pPr>
      <w:bookmarkStart w:id="19" w:name="_Toc474796010"/>
      <w:bookmarkStart w:id="20" w:name="_Toc474797857"/>
      <w:r>
        <w:rPr>
          <w:lang w:eastAsia="zh-CN"/>
        </w:rPr>
        <w:t>Nodejs + mongodb</w:t>
      </w:r>
      <w:bookmarkEnd w:id="19"/>
      <w:bookmarkEnd w:id="20"/>
    </w:p>
    <w:p w14:paraId="4E81BC38" w14:textId="77777777" w:rsidR="00874D4A" w:rsidRDefault="00874D4A" w:rsidP="00EE7BD2">
      <w:pPr>
        <w:pStyle w:val="Heading3"/>
      </w:pPr>
      <w:bookmarkStart w:id="21" w:name="_Toc474796011"/>
      <w:bookmarkStart w:id="22" w:name="_Toc474797858"/>
      <w:r>
        <w:rPr>
          <w:rFonts w:hint="eastAsia"/>
          <w:lang w:eastAsia="zh-CN"/>
        </w:rPr>
        <w:t>Why the choice</w:t>
      </w:r>
      <w:bookmarkEnd w:id="21"/>
      <w:bookmarkEnd w:id="22"/>
    </w:p>
    <w:p w14:paraId="621E9DAA" w14:textId="2341B77F" w:rsidR="00427A1F" w:rsidRDefault="008D134A" w:rsidP="00EE7BD2">
      <w:pPr>
        <w:pStyle w:val="Heading2"/>
      </w:pPr>
      <w:bookmarkStart w:id="23" w:name="_Toc474796012"/>
      <w:bookmarkStart w:id="24" w:name="_Toc474797859"/>
      <w:r>
        <w:rPr>
          <w:lang w:eastAsia="zh-CN"/>
        </w:rPr>
        <w:t>Hotel online service analysis</w:t>
      </w:r>
      <w:bookmarkEnd w:id="23"/>
      <w:bookmarkEnd w:id="24"/>
    </w:p>
    <w:p w14:paraId="4B935D1F" w14:textId="77777777" w:rsidR="00874D4A" w:rsidRDefault="00874D4A" w:rsidP="00EE7BD2">
      <w:pPr>
        <w:pStyle w:val="Heading3"/>
      </w:pPr>
      <w:bookmarkStart w:id="25" w:name="_Toc474796013"/>
      <w:bookmarkStart w:id="26" w:name="_Toc474797860"/>
      <w:r>
        <w:rPr>
          <w:rFonts w:hint="eastAsia"/>
          <w:lang w:eastAsia="zh-CN"/>
        </w:rPr>
        <w:t>Why online ordering</w:t>
      </w:r>
      <w:bookmarkEnd w:id="25"/>
      <w:bookmarkEnd w:id="26"/>
    </w:p>
    <w:p w14:paraId="6F684A59" w14:textId="77777777" w:rsidR="00874D4A" w:rsidRDefault="00874D4A" w:rsidP="00EE7BD2">
      <w:pPr>
        <w:pStyle w:val="Heading3"/>
      </w:pPr>
      <w:bookmarkStart w:id="27" w:name="_Toc474796014"/>
      <w:bookmarkStart w:id="28" w:name="_Toc474797861"/>
      <w:r>
        <w:rPr>
          <w:rFonts w:hint="eastAsia"/>
          <w:lang w:eastAsia="zh-CN"/>
        </w:rPr>
        <w:t>Customer need analysis</w:t>
      </w:r>
      <w:bookmarkEnd w:id="27"/>
      <w:bookmarkEnd w:id="28"/>
    </w:p>
    <w:p w14:paraId="0EF91B3E" w14:textId="388D9AFE" w:rsidR="00665439" w:rsidRDefault="00D5519B" w:rsidP="00EE7BD2">
      <w:pPr>
        <w:pStyle w:val="Heading3"/>
      </w:pPr>
      <w:bookmarkStart w:id="29" w:name="_Toc474796015"/>
      <w:bookmarkStart w:id="30" w:name="_Toc474797862"/>
      <w:r>
        <w:rPr>
          <w:rFonts w:hint="eastAsia"/>
          <w:lang w:eastAsia="zh-CN"/>
        </w:rPr>
        <w:t>System requirement</w:t>
      </w:r>
      <w:bookmarkEnd w:id="29"/>
      <w:r w:rsidR="00F35380">
        <w:rPr>
          <w:rFonts w:hint="eastAsia"/>
          <w:lang w:eastAsia="zh-CN"/>
        </w:rPr>
        <w:t>s</w:t>
      </w:r>
      <w:bookmarkEnd w:id="30"/>
      <w:r w:rsidR="0015388F">
        <w:rPr>
          <w:rFonts w:hint="eastAsia"/>
          <w:lang w:eastAsia="zh-CN"/>
        </w:rPr>
        <w:t xml:space="preserve"> </w:t>
      </w:r>
    </w:p>
    <w:p w14:paraId="0596C403" w14:textId="0D855D89" w:rsidR="00B517F6" w:rsidRDefault="008D134A" w:rsidP="00EE7BD2">
      <w:pPr>
        <w:pStyle w:val="Heading1"/>
      </w:pPr>
      <w:bookmarkStart w:id="31" w:name="_Toc474797863"/>
      <w:r>
        <w:rPr>
          <w:caps w:val="0"/>
          <w:lang w:eastAsia="zh-CN"/>
        </w:rPr>
        <w:t>Functional design</w:t>
      </w:r>
      <w:bookmarkEnd w:id="31"/>
    </w:p>
    <w:p w14:paraId="03EA5A32" w14:textId="5B15F8E3" w:rsidR="00B517F6" w:rsidRDefault="008D134A" w:rsidP="00EE7BD2">
      <w:pPr>
        <w:pStyle w:val="Heading2"/>
      </w:pPr>
      <w:bookmarkStart w:id="32" w:name="_Toc474796016"/>
      <w:bookmarkStart w:id="33" w:name="_Toc474797864"/>
      <w:r>
        <w:rPr>
          <w:lang w:eastAsia="zh-CN"/>
        </w:rPr>
        <w:t>Service o</w:t>
      </w:r>
      <w:r w:rsidR="008C2292">
        <w:rPr>
          <w:rFonts w:hint="eastAsia"/>
          <w:lang w:eastAsia="zh-CN"/>
        </w:rPr>
        <w:t>rdering</w:t>
      </w:r>
      <w:bookmarkEnd w:id="32"/>
      <w:bookmarkEnd w:id="33"/>
    </w:p>
    <w:p w14:paraId="5092DEFE" w14:textId="21D413E0" w:rsidR="008C2292" w:rsidRDefault="008D134A" w:rsidP="00EE7BD2">
      <w:pPr>
        <w:pStyle w:val="Heading2"/>
      </w:pPr>
      <w:bookmarkStart w:id="34" w:name="_Toc474796017"/>
      <w:bookmarkStart w:id="35" w:name="_Toc474797865"/>
      <w:r>
        <w:rPr>
          <w:lang w:eastAsia="zh-CN"/>
        </w:rPr>
        <w:t>Service r</w:t>
      </w:r>
      <w:r w:rsidR="00FB5A52">
        <w:rPr>
          <w:rFonts w:hint="eastAsia"/>
          <w:lang w:eastAsia="zh-CN"/>
        </w:rPr>
        <w:t>ecommendation</w:t>
      </w:r>
      <w:bookmarkEnd w:id="34"/>
      <w:bookmarkEnd w:id="35"/>
    </w:p>
    <w:p w14:paraId="2D81A445" w14:textId="77777777" w:rsidR="00FB5A52" w:rsidRDefault="00FB5A52" w:rsidP="00EE7BD2">
      <w:pPr>
        <w:pStyle w:val="Heading2"/>
      </w:pPr>
      <w:bookmarkStart w:id="36" w:name="_Toc474796018"/>
      <w:bookmarkStart w:id="37" w:name="_Toc474797866"/>
      <w:r>
        <w:rPr>
          <w:rFonts w:hint="eastAsia"/>
          <w:lang w:eastAsia="zh-CN"/>
        </w:rPr>
        <w:t>Other functions</w:t>
      </w:r>
      <w:bookmarkEnd w:id="36"/>
      <w:bookmarkEnd w:id="37"/>
    </w:p>
    <w:p w14:paraId="6187B76B" w14:textId="522AFAB4" w:rsidR="00FB5A52" w:rsidRDefault="008D134A" w:rsidP="00EE7BD2">
      <w:pPr>
        <w:pStyle w:val="Heading1"/>
        <w:rPr>
          <w:lang w:eastAsia="zh-CN"/>
        </w:rPr>
      </w:pPr>
      <w:bookmarkStart w:id="38" w:name="_Toc474797867"/>
      <w:r>
        <w:rPr>
          <w:caps w:val="0"/>
          <w:lang w:eastAsia="zh-CN"/>
        </w:rPr>
        <w:t>Front-end design</w:t>
      </w:r>
      <w:bookmarkEnd w:id="38"/>
    </w:p>
    <w:p w14:paraId="2E94613C" w14:textId="2BEF7C7C" w:rsidR="003F49A9" w:rsidRDefault="007E752B" w:rsidP="00EE7BD2">
      <w:pPr>
        <w:pStyle w:val="Heading2"/>
        <w:rPr>
          <w:lang w:eastAsia="zh-CN"/>
        </w:rPr>
      </w:pPr>
      <w:bookmarkStart w:id="39" w:name="_Toc474796019"/>
      <w:bookmarkStart w:id="40" w:name="_Toc474797868"/>
      <w:r>
        <w:rPr>
          <w:rFonts w:hint="eastAsia"/>
          <w:lang w:eastAsia="zh-CN"/>
        </w:rPr>
        <w:t>O</w:t>
      </w:r>
      <w:r w:rsidR="00174082">
        <w:rPr>
          <w:rFonts w:hint="eastAsia"/>
          <w:lang w:eastAsia="zh-CN"/>
        </w:rPr>
        <w:t>verall style</w:t>
      </w:r>
      <w:bookmarkStart w:id="41" w:name="_GoBack"/>
      <w:bookmarkEnd w:id="39"/>
      <w:bookmarkEnd w:id="40"/>
      <w:bookmarkEnd w:id="41"/>
    </w:p>
    <w:p w14:paraId="27094C25" w14:textId="250D472B" w:rsidR="00174082" w:rsidRDefault="008D134A" w:rsidP="00EE7BD2">
      <w:pPr>
        <w:pStyle w:val="Heading3"/>
        <w:rPr>
          <w:lang w:eastAsia="zh-CN"/>
        </w:rPr>
      </w:pPr>
      <w:bookmarkStart w:id="42" w:name="_Toc474796020"/>
      <w:bookmarkStart w:id="43" w:name="_Toc474797869"/>
      <w:r>
        <w:rPr>
          <w:lang w:eastAsia="zh-CN"/>
        </w:rPr>
        <w:t>Color choice</w:t>
      </w:r>
      <w:r w:rsidR="00E77196">
        <w:rPr>
          <w:rFonts w:hint="eastAsia"/>
          <w:lang w:eastAsia="zh-CN"/>
        </w:rPr>
        <w:t>s</w:t>
      </w:r>
      <w:bookmarkEnd w:id="42"/>
      <w:bookmarkEnd w:id="43"/>
    </w:p>
    <w:p w14:paraId="405CA935" w14:textId="2363F37E" w:rsidR="00174082" w:rsidRDefault="008D134A" w:rsidP="00EE7BD2">
      <w:pPr>
        <w:pStyle w:val="Heading3"/>
        <w:rPr>
          <w:lang w:eastAsia="zh-CN"/>
        </w:rPr>
      </w:pPr>
      <w:bookmarkStart w:id="44" w:name="_Toc474796021"/>
      <w:bookmarkStart w:id="45" w:name="_Toc474797870"/>
      <w:r>
        <w:rPr>
          <w:lang w:eastAsia="zh-CN"/>
        </w:rPr>
        <w:t>Material design</w:t>
      </w:r>
      <w:bookmarkEnd w:id="44"/>
      <w:bookmarkEnd w:id="45"/>
    </w:p>
    <w:p w14:paraId="2ABADEAA" w14:textId="5EEB227B" w:rsidR="00174082" w:rsidRDefault="00174082" w:rsidP="00EE7BD2">
      <w:pPr>
        <w:pStyle w:val="Heading2"/>
        <w:rPr>
          <w:lang w:eastAsia="zh-CN"/>
        </w:rPr>
      </w:pPr>
      <w:bookmarkStart w:id="46" w:name="_Toc474796022"/>
      <w:bookmarkStart w:id="47" w:name="_Toc474797871"/>
      <w:r>
        <w:rPr>
          <w:rFonts w:hint="eastAsia"/>
          <w:lang w:eastAsia="zh-CN"/>
        </w:rPr>
        <w:t>Animation</w:t>
      </w:r>
      <w:bookmarkEnd w:id="46"/>
      <w:bookmarkEnd w:id="47"/>
    </w:p>
    <w:p w14:paraId="1031BB4D" w14:textId="160B96BF" w:rsidR="00174082" w:rsidRDefault="008D134A" w:rsidP="00EE7BD2">
      <w:pPr>
        <w:pStyle w:val="Heading3"/>
        <w:rPr>
          <w:lang w:eastAsia="zh-CN"/>
        </w:rPr>
      </w:pPr>
      <w:bookmarkStart w:id="48" w:name="_Toc474796023"/>
      <w:bookmarkStart w:id="49" w:name="_Toc474797872"/>
      <w:r>
        <w:rPr>
          <w:lang w:eastAsia="zh-CN"/>
        </w:rPr>
        <w:t>Third-party libraries</w:t>
      </w:r>
      <w:bookmarkEnd w:id="48"/>
      <w:bookmarkEnd w:id="49"/>
    </w:p>
    <w:p w14:paraId="462A5DA3" w14:textId="733158D2" w:rsidR="00174082" w:rsidRDefault="00174082" w:rsidP="00EE7BD2">
      <w:pPr>
        <w:pStyle w:val="Heading3"/>
        <w:numPr>
          <w:ilvl w:val="0"/>
          <w:numId w:val="8"/>
        </w:numPr>
        <w:rPr>
          <w:lang w:eastAsia="zh-CN"/>
        </w:rPr>
      </w:pPr>
      <w:bookmarkStart w:id="50" w:name="_Toc474796024"/>
      <w:bookmarkStart w:id="51" w:name="_Toc474797873"/>
      <w:r>
        <w:rPr>
          <w:rFonts w:hint="eastAsia"/>
          <w:lang w:eastAsia="zh-CN"/>
        </w:rPr>
        <w:t>Bootstrap</w:t>
      </w:r>
      <w:bookmarkEnd w:id="50"/>
      <w:bookmarkEnd w:id="51"/>
    </w:p>
    <w:p w14:paraId="3CD930C9" w14:textId="6850A0CC" w:rsidR="00174082" w:rsidRDefault="008D134A" w:rsidP="00EE7BD2">
      <w:pPr>
        <w:pStyle w:val="Heading3"/>
        <w:numPr>
          <w:ilvl w:val="0"/>
          <w:numId w:val="8"/>
        </w:numPr>
        <w:rPr>
          <w:lang w:eastAsia="zh-CN"/>
        </w:rPr>
      </w:pPr>
      <w:bookmarkStart w:id="52" w:name="_Toc474796025"/>
      <w:bookmarkStart w:id="53" w:name="_Toc474797874"/>
      <w:r>
        <w:rPr>
          <w:lang w:eastAsia="zh-CN"/>
        </w:rPr>
        <w:t>JQuery</w:t>
      </w:r>
      <w:bookmarkEnd w:id="52"/>
      <w:bookmarkEnd w:id="53"/>
    </w:p>
    <w:p w14:paraId="1B51C902" w14:textId="4BF78A8B" w:rsidR="00174082" w:rsidRDefault="008D134A" w:rsidP="00EE7BD2">
      <w:pPr>
        <w:pStyle w:val="Heading3"/>
        <w:numPr>
          <w:ilvl w:val="0"/>
          <w:numId w:val="8"/>
        </w:numPr>
        <w:rPr>
          <w:lang w:eastAsia="zh-CN"/>
        </w:rPr>
      </w:pPr>
      <w:bookmarkStart w:id="54" w:name="_Toc474796026"/>
      <w:bookmarkStart w:id="55" w:name="_Toc474797875"/>
      <w:r>
        <w:rPr>
          <w:lang w:eastAsia="zh-CN"/>
        </w:rPr>
        <w:t>Google map</w:t>
      </w:r>
      <w:bookmarkEnd w:id="54"/>
      <w:bookmarkEnd w:id="55"/>
    </w:p>
    <w:p w14:paraId="4EDEFAEF" w14:textId="7312A86B" w:rsidR="00174082" w:rsidRDefault="008D134A" w:rsidP="00EE7BD2">
      <w:pPr>
        <w:pStyle w:val="Heading3"/>
        <w:rPr>
          <w:lang w:eastAsia="zh-CN"/>
        </w:rPr>
      </w:pPr>
      <w:bookmarkStart w:id="56" w:name="_Toc474796027"/>
      <w:bookmarkStart w:id="57" w:name="_Toc474797876"/>
      <w:r>
        <w:rPr>
          <w:lang w:eastAsia="zh-CN"/>
        </w:rPr>
        <w:t>Self-developed animation</w:t>
      </w:r>
      <w:bookmarkEnd w:id="56"/>
      <w:bookmarkEnd w:id="57"/>
    </w:p>
    <w:p w14:paraId="1E791FB3" w14:textId="40383F7F" w:rsidR="00174082" w:rsidRDefault="00174082" w:rsidP="00EE7BD2">
      <w:pPr>
        <w:pStyle w:val="Heading2"/>
        <w:rPr>
          <w:lang w:eastAsia="zh-CN"/>
        </w:rPr>
      </w:pPr>
      <w:bookmarkStart w:id="58" w:name="_Toc474796028"/>
      <w:bookmarkStart w:id="59" w:name="_Toc474797877"/>
      <w:r>
        <w:rPr>
          <w:rFonts w:hint="eastAsia"/>
          <w:lang w:eastAsia="zh-CN"/>
        </w:rPr>
        <w:t>User interaction</w:t>
      </w:r>
      <w:bookmarkEnd w:id="58"/>
      <w:bookmarkEnd w:id="59"/>
    </w:p>
    <w:p w14:paraId="48E8BF81" w14:textId="16B91E74" w:rsidR="00174082" w:rsidRDefault="008D134A" w:rsidP="00EE7BD2">
      <w:pPr>
        <w:pStyle w:val="Heading3"/>
        <w:rPr>
          <w:lang w:eastAsia="zh-CN"/>
        </w:rPr>
      </w:pPr>
      <w:bookmarkStart w:id="60" w:name="_Toc474796029"/>
      <w:bookmarkStart w:id="61" w:name="_Toc474797878"/>
      <w:r>
        <w:rPr>
          <w:lang w:eastAsia="zh-CN"/>
        </w:rPr>
        <w:t>Widgets selection</w:t>
      </w:r>
      <w:bookmarkEnd w:id="60"/>
      <w:bookmarkEnd w:id="61"/>
    </w:p>
    <w:p w14:paraId="1530A576" w14:textId="064851EC" w:rsidR="00952035" w:rsidRDefault="00952035" w:rsidP="00EE7BD2">
      <w:pPr>
        <w:pStyle w:val="Heading3"/>
        <w:rPr>
          <w:lang w:eastAsia="zh-CN"/>
        </w:rPr>
      </w:pPr>
      <w:bookmarkStart w:id="62" w:name="_Toc474796030"/>
      <w:bookmarkStart w:id="63" w:name="_Toc474797879"/>
      <w:r>
        <w:rPr>
          <w:rFonts w:hint="eastAsia"/>
          <w:lang w:eastAsia="zh-CN"/>
        </w:rPr>
        <w:t>Layouts</w:t>
      </w:r>
      <w:bookmarkEnd w:id="62"/>
      <w:bookmarkEnd w:id="63"/>
    </w:p>
    <w:p w14:paraId="0D62FAB7" w14:textId="7109A456" w:rsidR="003F49A9" w:rsidRDefault="008D134A" w:rsidP="00B25DD5">
      <w:pPr>
        <w:pStyle w:val="Heading1"/>
      </w:pPr>
      <w:bookmarkStart w:id="64" w:name="_Toc474797880"/>
      <w:r>
        <w:rPr>
          <w:caps w:val="0"/>
          <w:lang w:eastAsia="zh-CN"/>
        </w:rPr>
        <w:t>Server-end design</w:t>
      </w:r>
      <w:bookmarkEnd w:id="64"/>
    </w:p>
    <w:p w14:paraId="2938EFA3" w14:textId="77777777" w:rsidR="003F49A9" w:rsidRDefault="003F49A9" w:rsidP="00B25DD5">
      <w:pPr>
        <w:pStyle w:val="Heading2"/>
      </w:pPr>
      <w:bookmarkStart w:id="65" w:name="_Toc474796031"/>
      <w:bookmarkStart w:id="66" w:name="_Toc474797881"/>
      <w:r>
        <w:rPr>
          <w:rFonts w:hint="eastAsia"/>
          <w:lang w:eastAsia="zh-CN"/>
        </w:rPr>
        <w:t>Web server</w:t>
      </w:r>
      <w:bookmarkEnd w:id="65"/>
      <w:bookmarkEnd w:id="66"/>
    </w:p>
    <w:p w14:paraId="6343CDA9" w14:textId="53AA39F4" w:rsidR="0061687D" w:rsidRDefault="008D134A" w:rsidP="00B25DD5">
      <w:pPr>
        <w:pStyle w:val="Heading3"/>
      </w:pPr>
      <w:bookmarkStart w:id="67" w:name="_Toc474796032"/>
      <w:bookmarkStart w:id="68" w:name="_Toc474797882"/>
      <w:r>
        <w:rPr>
          <w:lang w:eastAsia="zh-CN"/>
        </w:rPr>
        <w:t>Introduction of Nodejs</w:t>
      </w:r>
      <w:bookmarkEnd w:id="67"/>
      <w:bookmarkEnd w:id="68"/>
    </w:p>
    <w:p w14:paraId="2AA960BA" w14:textId="3587A37C" w:rsidR="0061687D" w:rsidRDefault="008D134A" w:rsidP="00B25DD5">
      <w:pPr>
        <w:pStyle w:val="Heading3"/>
      </w:pPr>
      <w:bookmarkStart w:id="69" w:name="_Toc474796033"/>
      <w:bookmarkStart w:id="70" w:name="_Toc474797883"/>
      <w:r>
        <w:rPr>
          <w:lang w:eastAsia="zh-CN"/>
        </w:rPr>
        <w:t>HTTP requirements response</w:t>
      </w:r>
      <w:bookmarkEnd w:id="69"/>
      <w:bookmarkEnd w:id="70"/>
    </w:p>
    <w:p w14:paraId="2C0CA76B" w14:textId="698C00CF" w:rsidR="0061687D" w:rsidRDefault="008D134A" w:rsidP="00B25DD5">
      <w:pPr>
        <w:pStyle w:val="Heading3"/>
      </w:pPr>
      <w:bookmarkStart w:id="71" w:name="_Toc474796034"/>
      <w:bookmarkStart w:id="72" w:name="_Toc474797884"/>
      <w:r>
        <w:rPr>
          <w:lang w:eastAsia="zh-CN"/>
        </w:rPr>
        <w:t>Services handler</w:t>
      </w:r>
      <w:bookmarkEnd w:id="71"/>
      <w:bookmarkEnd w:id="72"/>
    </w:p>
    <w:p w14:paraId="084DF9B0" w14:textId="77777777" w:rsidR="003F49A9" w:rsidRDefault="003F49A9" w:rsidP="00B25DD5">
      <w:pPr>
        <w:pStyle w:val="Heading2"/>
      </w:pPr>
      <w:bookmarkStart w:id="73" w:name="_Toc474796035"/>
      <w:bookmarkStart w:id="74" w:name="_Toc474797885"/>
      <w:r>
        <w:rPr>
          <w:rFonts w:hint="eastAsia"/>
          <w:lang w:eastAsia="zh-CN"/>
        </w:rPr>
        <w:lastRenderedPageBreak/>
        <w:t>Database</w:t>
      </w:r>
      <w:bookmarkEnd w:id="73"/>
      <w:bookmarkEnd w:id="74"/>
    </w:p>
    <w:p w14:paraId="293BA60B" w14:textId="77777777" w:rsidR="0061687D" w:rsidRDefault="008D134A" w:rsidP="00B25DD5">
      <w:pPr>
        <w:pStyle w:val="Heading3"/>
      </w:pPr>
      <w:bookmarkStart w:id="75" w:name="_Toc474796036"/>
      <w:bookmarkStart w:id="76" w:name="_Toc474797886"/>
      <w:r>
        <w:rPr>
          <w:lang w:eastAsia="zh-CN"/>
        </w:rPr>
        <w:t>Introduction of Mongo</w:t>
      </w:r>
      <w:bookmarkEnd w:id="75"/>
      <w:r w:rsidR="004C1E58">
        <w:rPr>
          <w:lang w:eastAsia="zh-CN"/>
        </w:rPr>
        <w:t>DB</w:t>
      </w:r>
      <w:bookmarkEnd w:id="76"/>
    </w:p>
    <w:p w14:paraId="4E4E6016" w14:textId="6E90C33A" w:rsidR="007E752B" w:rsidRDefault="008D134A" w:rsidP="00B25DD5">
      <w:pPr>
        <w:pStyle w:val="Heading3"/>
      </w:pPr>
      <w:bookmarkStart w:id="77" w:name="_Toc474796037"/>
      <w:bookmarkStart w:id="78" w:name="_Toc474797887"/>
      <w:r>
        <w:rPr>
          <w:lang w:eastAsia="zh-CN"/>
        </w:rPr>
        <w:t>Data field design</w:t>
      </w:r>
      <w:bookmarkEnd w:id="77"/>
      <w:bookmarkEnd w:id="78"/>
    </w:p>
    <w:p w14:paraId="4DE60E91" w14:textId="3144C855" w:rsidR="007E752B" w:rsidRDefault="008D134A" w:rsidP="00B25DD5">
      <w:pPr>
        <w:pStyle w:val="Heading3"/>
      </w:pPr>
      <w:bookmarkStart w:id="79" w:name="_Toc474796038"/>
      <w:bookmarkStart w:id="80" w:name="_Toc474797888"/>
      <w:r>
        <w:rPr>
          <w:lang w:eastAsia="zh-CN"/>
        </w:rPr>
        <w:t>Connection to web server</w:t>
      </w:r>
      <w:bookmarkEnd w:id="79"/>
      <w:bookmarkEnd w:id="80"/>
    </w:p>
    <w:p w14:paraId="517C50FC" w14:textId="08FC9032" w:rsidR="0061687D" w:rsidRDefault="007E752B" w:rsidP="00B25DD5">
      <w:pPr>
        <w:pStyle w:val="Heading2"/>
      </w:pPr>
      <w:bookmarkStart w:id="81" w:name="_Toc474796039"/>
      <w:bookmarkStart w:id="82" w:name="_Toc474797889"/>
      <w:r>
        <w:rPr>
          <w:rFonts w:hint="eastAsia"/>
          <w:lang w:eastAsia="zh-CN"/>
        </w:rPr>
        <w:t>Tests on server-end</w:t>
      </w:r>
      <w:bookmarkEnd w:id="81"/>
      <w:bookmarkEnd w:id="82"/>
    </w:p>
    <w:p w14:paraId="297BAF30" w14:textId="64ED57E2" w:rsidR="007E752B" w:rsidRDefault="007E752B" w:rsidP="00B25DD5">
      <w:pPr>
        <w:pStyle w:val="Heading3"/>
      </w:pPr>
      <w:bookmarkStart w:id="83" w:name="_Toc474796040"/>
      <w:bookmarkStart w:id="84" w:name="_Toc474797890"/>
      <w:r>
        <w:rPr>
          <w:rFonts w:hint="eastAsia"/>
          <w:lang w:eastAsia="zh-CN"/>
        </w:rPr>
        <w:t>Assumptions</w:t>
      </w:r>
      <w:bookmarkEnd w:id="83"/>
      <w:bookmarkEnd w:id="84"/>
    </w:p>
    <w:p w14:paraId="0B660C2A" w14:textId="4FFDDEA3" w:rsidR="007E752B" w:rsidRDefault="007E752B" w:rsidP="00B25DD5">
      <w:pPr>
        <w:pStyle w:val="Heading3"/>
      </w:pPr>
      <w:bookmarkStart w:id="85" w:name="_Toc474796041"/>
      <w:bookmarkStart w:id="86" w:name="_Toc474797891"/>
      <w:r>
        <w:rPr>
          <w:rFonts w:hint="eastAsia"/>
          <w:lang w:eastAsia="zh-CN"/>
        </w:rPr>
        <w:t>Results</w:t>
      </w:r>
      <w:bookmarkEnd w:id="85"/>
      <w:bookmarkEnd w:id="86"/>
    </w:p>
    <w:p w14:paraId="49AB8126" w14:textId="04422CE5" w:rsidR="001346B4" w:rsidRDefault="007E752B" w:rsidP="00B25DD5">
      <w:pPr>
        <w:pStyle w:val="Heading3"/>
      </w:pPr>
      <w:bookmarkStart w:id="87" w:name="_Toc474796042"/>
      <w:bookmarkStart w:id="88" w:name="_Toc474797892"/>
      <w:r>
        <w:rPr>
          <w:rFonts w:hint="eastAsia"/>
          <w:lang w:eastAsia="zh-CN"/>
        </w:rPr>
        <w:t>Improvements</w:t>
      </w:r>
      <w:bookmarkEnd w:id="87"/>
      <w:bookmarkEnd w:id="88"/>
    </w:p>
    <w:p w14:paraId="618608D0" w14:textId="5D31F974" w:rsidR="004106D8" w:rsidRDefault="008D134A" w:rsidP="004106D8">
      <w:pPr>
        <w:pStyle w:val="Heading1"/>
        <w:rPr>
          <w:lang w:eastAsia="zh-CN"/>
        </w:rPr>
      </w:pPr>
      <w:bookmarkStart w:id="89" w:name="_Toc474797893"/>
      <w:r>
        <w:rPr>
          <w:caps w:val="0"/>
          <w:lang w:eastAsia="zh-CN"/>
        </w:rPr>
        <w:t>Evaluation</w:t>
      </w:r>
      <w:bookmarkEnd w:id="89"/>
    </w:p>
    <w:p w14:paraId="4533F863" w14:textId="4B714E4D" w:rsidR="004106D8" w:rsidRDefault="004106D8" w:rsidP="004106D8">
      <w:pPr>
        <w:pStyle w:val="Heading2"/>
        <w:rPr>
          <w:lang w:eastAsia="zh-CN"/>
        </w:rPr>
      </w:pPr>
      <w:bookmarkStart w:id="90" w:name="_Toc474797894"/>
      <w:r>
        <w:rPr>
          <w:rFonts w:hint="eastAsia"/>
          <w:lang w:eastAsia="zh-CN"/>
        </w:rPr>
        <w:t>Experi</w:t>
      </w:r>
      <w:r w:rsidR="008D134A">
        <w:rPr>
          <w:lang w:eastAsia="zh-CN"/>
        </w:rPr>
        <w:t>ment design</w:t>
      </w:r>
      <w:bookmarkEnd w:id="90"/>
    </w:p>
    <w:p w14:paraId="28AFC066" w14:textId="27A4E275" w:rsidR="004106D8" w:rsidRDefault="008D134A" w:rsidP="004106D8">
      <w:pPr>
        <w:pStyle w:val="Heading3"/>
        <w:rPr>
          <w:lang w:eastAsia="zh-CN"/>
        </w:rPr>
      </w:pPr>
      <w:bookmarkStart w:id="91" w:name="_Toc474797895"/>
      <w:r>
        <w:rPr>
          <w:lang w:eastAsia="zh-CN"/>
        </w:rPr>
        <w:t>Functionalities tests</w:t>
      </w:r>
      <w:bookmarkEnd w:id="91"/>
    </w:p>
    <w:p w14:paraId="4F617EB3" w14:textId="0DEB5F60" w:rsidR="004106D8" w:rsidRDefault="008D134A" w:rsidP="004106D8">
      <w:pPr>
        <w:pStyle w:val="Heading3"/>
        <w:rPr>
          <w:lang w:eastAsia="zh-CN"/>
        </w:rPr>
      </w:pPr>
      <w:bookmarkStart w:id="92" w:name="_Toc474797896"/>
      <w:r>
        <w:rPr>
          <w:rFonts w:hint="eastAsia"/>
          <w:lang w:eastAsia="zh-CN"/>
        </w:rPr>
        <w:t>User experience e</w:t>
      </w:r>
      <w:r w:rsidR="004106D8">
        <w:rPr>
          <w:rFonts w:hint="eastAsia"/>
          <w:lang w:eastAsia="zh-CN"/>
        </w:rPr>
        <w:t>valuation</w:t>
      </w:r>
      <w:bookmarkEnd w:id="92"/>
    </w:p>
    <w:p w14:paraId="6EF09927" w14:textId="4AA309EB" w:rsidR="004106D8" w:rsidRDefault="004106D8" w:rsidP="004106D8">
      <w:pPr>
        <w:pStyle w:val="Heading2"/>
        <w:rPr>
          <w:lang w:eastAsia="zh-CN"/>
        </w:rPr>
      </w:pPr>
      <w:bookmarkStart w:id="93" w:name="_Toc474797897"/>
      <w:r>
        <w:rPr>
          <w:rFonts w:hint="eastAsia"/>
          <w:lang w:eastAsia="zh-CN"/>
        </w:rPr>
        <w:t>Evaluation by comparison</w:t>
      </w:r>
      <w:bookmarkEnd w:id="93"/>
    </w:p>
    <w:p w14:paraId="18388069" w14:textId="200879AE" w:rsidR="004106D8" w:rsidRDefault="008D134A" w:rsidP="004106D8">
      <w:pPr>
        <w:pStyle w:val="Heading2"/>
        <w:rPr>
          <w:lang w:eastAsia="zh-CN"/>
        </w:rPr>
      </w:pPr>
      <w:bookmarkStart w:id="94" w:name="_Toc474797898"/>
      <w:r>
        <w:rPr>
          <w:rFonts w:hint="eastAsia"/>
          <w:lang w:eastAsia="zh-CN"/>
        </w:rPr>
        <w:t>Future work</w:t>
      </w:r>
      <w:bookmarkEnd w:id="94"/>
    </w:p>
    <w:p w14:paraId="79C0FF17" w14:textId="70529566" w:rsidR="009968D9" w:rsidRPr="008D134A" w:rsidRDefault="008D134A" w:rsidP="004106D8">
      <w:pPr>
        <w:pStyle w:val="Heading1"/>
        <w:rPr>
          <w:lang w:eastAsia="zh-CN"/>
        </w:rPr>
      </w:pPr>
      <w:bookmarkStart w:id="95" w:name="_Toc474797899"/>
      <w:r>
        <w:rPr>
          <w:caps w:val="0"/>
          <w:lang w:eastAsia="zh-CN"/>
        </w:rPr>
        <w:t>Appendix</w:t>
      </w:r>
      <w:bookmarkEnd w:id="95"/>
    </w:p>
    <w:p w14:paraId="2B3A54AE" w14:textId="750D3A8A" w:rsidR="008D134A" w:rsidRDefault="008D134A" w:rsidP="008D134A">
      <w:pPr>
        <w:pStyle w:val="Heading2"/>
        <w:rPr>
          <w:lang w:eastAsia="zh-CN"/>
        </w:rPr>
      </w:pPr>
      <w:bookmarkStart w:id="96" w:name="_Toc474797900"/>
      <w:r>
        <w:rPr>
          <w:rFonts w:hint="eastAsia"/>
          <w:lang w:eastAsia="zh-CN"/>
        </w:rPr>
        <w:t>Reference</w:t>
      </w:r>
      <w:bookmarkEnd w:id="96"/>
    </w:p>
    <w:p w14:paraId="675015B5" w14:textId="63E64C6F" w:rsidR="008D134A" w:rsidRDefault="008D134A" w:rsidP="008D134A">
      <w:pPr>
        <w:pStyle w:val="Heading2"/>
        <w:rPr>
          <w:lang w:eastAsia="zh-CN"/>
        </w:rPr>
      </w:pPr>
      <w:bookmarkStart w:id="97" w:name="_Toc474797901"/>
      <w:r>
        <w:rPr>
          <w:rFonts w:hint="eastAsia"/>
          <w:lang w:eastAsia="zh-CN"/>
        </w:rPr>
        <w:t>Bibliography</w:t>
      </w:r>
      <w:bookmarkEnd w:id="97"/>
    </w:p>
    <w:sectPr w:rsidR="008D134A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8288A" w14:textId="77777777" w:rsidR="00342149" w:rsidRDefault="00342149">
      <w:pPr>
        <w:spacing w:after="0" w:line="240" w:lineRule="auto"/>
      </w:pPr>
      <w:r>
        <w:separator/>
      </w:r>
    </w:p>
    <w:p w14:paraId="31B7EE2E" w14:textId="77777777" w:rsidR="00342149" w:rsidRDefault="00342149"/>
  </w:endnote>
  <w:endnote w:type="continuationSeparator" w:id="0">
    <w:p w14:paraId="44DE5FB0" w14:textId="77777777" w:rsidR="00342149" w:rsidRDefault="00342149">
      <w:pPr>
        <w:spacing w:after="0" w:line="240" w:lineRule="auto"/>
      </w:pPr>
      <w:r>
        <w:continuationSeparator/>
      </w:r>
    </w:p>
    <w:p w14:paraId="2209C82B" w14:textId="77777777" w:rsidR="00342149" w:rsidRDefault="00342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94A3B" w14:textId="77777777" w:rsidR="00E13AF9" w:rsidRDefault="00E13AF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C4B3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0657D" w14:textId="77777777" w:rsidR="00342149" w:rsidRDefault="00342149">
      <w:pPr>
        <w:spacing w:after="0" w:line="240" w:lineRule="auto"/>
      </w:pPr>
      <w:r>
        <w:separator/>
      </w:r>
    </w:p>
    <w:p w14:paraId="6B121C70" w14:textId="77777777" w:rsidR="00342149" w:rsidRDefault="00342149"/>
  </w:footnote>
  <w:footnote w:type="continuationSeparator" w:id="0">
    <w:p w14:paraId="31502623" w14:textId="77777777" w:rsidR="00342149" w:rsidRDefault="00342149">
      <w:pPr>
        <w:spacing w:after="0" w:line="240" w:lineRule="auto"/>
      </w:pPr>
      <w:r>
        <w:continuationSeparator/>
      </w:r>
    </w:p>
    <w:p w14:paraId="6AD3C9B4" w14:textId="77777777" w:rsidR="00342149" w:rsidRDefault="0034214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09E"/>
    <w:multiLevelType w:val="hybridMultilevel"/>
    <w:tmpl w:val="ABFEA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1A522B"/>
    <w:multiLevelType w:val="hybridMultilevel"/>
    <w:tmpl w:val="FF0E4B7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6169D2"/>
    <w:multiLevelType w:val="hybridMultilevel"/>
    <w:tmpl w:val="EC425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49186DA6"/>
    <w:multiLevelType w:val="hybridMultilevel"/>
    <w:tmpl w:val="70D4068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D27E94"/>
    <w:multiLevelType w:val="hybridMultilevel"/>
    <w:tmpl w:val="87148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C02120"/>
    <w:multiLevelType w:val="hybridMultilevel"/>
    <w:tmpl w:val="11568D26"/>
    <w:lvl w:ilvl="0" w:tplc="0F104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42D5E"/>
    <w:multiLevelType w:val="hybridMultilevel"/>
    <w:tmpl w:val="46800B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6E"/>
    <w:rsid w:val="00051FD5"/>
    <w:rsid w:val="00054C0A"/>
    <w:rsid w:val="001346B4"/>
    <w:rsid w:val="0015388F"/>
    <w:rsid w:val="00174082"/>
    <w:rsid w:val="001A1CB6"/>
    <w:rsid w:val="0030206E"/>
    <w:rsid w:val="00342149"/>
    <w:rsid w:val="003542CC"/>
    <w:rsid w:val="00357A71"/>
    <w:rsid w:val="003F49A9"/>
    <w:rsid w:val="004106D8"/>
    <w:rsid w:val="00427A1F"/>
    <w:rsid w:val="004C1E58"/>
    <w:rsid w:val="0061687D"/>
    <w:rsid w:val="0063170C"/>
    <w:rsid w:val="00665439"/>
    <w:rsid w:val="006F4BD0"/>
    <w:rsid w:val="007076AB"/>
    <w:rsid w:val="00714809"/>
    <w:rsid w:val="007E752B"/>
    <w:rsid w:val="00806C93"/>
    <w:rsid w:val="00863FAE"/>
    <w:rsid w:val="00874D4A"/>
    <w:rsid w:val="00877142"/>
    <w:rsid w:val="008C2292"/>
    <w:rsid w:val="008C4B38"/>
    <w:rsid w:val="008D134A"/>
    <w:rsid w:val="00952035"/>
    <w:rsid w:val="009968D9"/>
    <w:rsid w:val="00B25DD5"/>
    <w:rsid w:val="00B34A43"/>
    <w:rsid w:val="00B517F6"/>
    <w:rsid w:val="00BC5BFC"/>
    <w:rsid w:val="00D5519B"/>
    <w:rsid w:val="00D83069"/>
    <w:rsid w:val="00D97AB1"/>
    <w:rsid w:val="00E13AF9"/>
    <w:rsid w:val="00E77196"/>
    <w:rsid w:val="00EA7B21"/>
    <w:rsid w:val="00EE7BD2"/>
    <w:rsid w:val="00F35380"/>
    <w:rsid w:val="00F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D5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7E752B"/>
    <w:pPr>
      <w:spacing w:before="120" w:after="0"/>
      <w:ind w:left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752B"/>
    <w:pPr>
      <w:spacing w:after="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7E752B"/>
    <w:pPr>
      <w:spacing w:after="0"/>
      <w:ind w:left="22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7E752B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E752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752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752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752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752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752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E7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achary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5415A-F1C4-E649-A412-2526335D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94</TotalTime>
  <Pages>4</Pages>
  <Words>969</Words>
  <Characters>5525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Zengmingyu He</dc:creator>
  <cp:keywords/>
  <dc:description/>
  <cp:lastModifiedBy>Zengmingyu He</cp:lastModifiedBy>
  <cp:revision>12</cp:revision>
  <dcterms:created xsi:type="dcterms:W3CDTF">2017-02-13T14:29:00Z</dcterms:created>
  <dcterms:modified xsi:type="dcterms:W3CDTF">2017-02-13T17:08:00Z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